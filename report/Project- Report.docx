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E94F" w14:textId="01DCC39C" w:rsidR="00A10484" w:rsidRDefault="00457047">
      <w:pPr>
        <w:pStyle w:val="Title"/>
        <w:rPr>
          <w:sz w:val="52"/>
          <w:szCs w:val="52"/>
        </w:rPr>
      </w:pPr>
      <w:r w:rsidRPr="00457047">
        <w:rPr>
          <w:sz w:val="52"/>
          <w:szCs w:val="52"/>
        </w:rPr>
        <w:t>Exp</w:t>
      </w:r>
      <w:r w:rsidR="0015022B">
        <w:rPr>
          <w:sz w:val="52"/>
          <w:szCs w:val="52"/>
        </w:rPr>
        <w:t>e</w:t>
      </w:r>
      <w:r w:rsidRPr="00457047">
        <w:rPr>
          <w:sz w:val="52"/>
          <w:szCs w:val="52"/>
        </w:rPr>
        <w:t xml:space="preserve">nses </w:t>
      </w:r>
      <w:r w:rsidR="0015022B">
        <w:rPr>
          <w:sz w:val="52"/>
          <w:szCs w:val="52"/>
        </w:rPr>
        <w:t>M</w:t>
      </w:r>
      <w:r w:rsidRPr="00457047">
        <w:rPr>
          <w:sz w:val="52"/>
          <w:szCs w:val="52"/>
        </w:rPr>
        <w:t>anagement</w:t>
      </w:r>
      <w:r w:rsidR="0015022B">
        <w:rPr>
          <w:sz w:val="52"/>
          <w:szCs w:val="52"/>
        </w:rPr>
        <w:t>- A</w:t>
      </w:r>
      <w:r w:rsidRPr="00457047">
        <w:rPr>
          <w:sz w:val="52"/>
          <w:szCs w:val="52"/>
        </w:rPr>
        <w:t xml:space="preserve">ndroid </w:t>
      </w:r>
      <w:r w:rsidR="0015022B">
        <w:rPr>
          <w:sz w:val="52"/>
          <w:szCs w:val="52"/>
        </w:rPr>
        <w:t>A</w:t>
      </w:r>
      <w:r w:rsidRPr="00457047">
        <w:rPr>
          <w:sz w:val="52"/>
          <w:szCs w:val="52"/>
        </w:rPr>
        <w:t>pplication</w:t>
      </w:r>
    </w:p>
    <w:p w14:paraId="2C4E5CA9" w14:textId="77777777" w:rsidR="00457047" w:rsidRDefault="00457047">
      <w:pPr>
        <w:pStyle w:val="Title"/>
        <w:rPr>
          <w:sz w:val="52"/>
          <w:szCs w:val="52"/>
        </w:rPr>
      </w:pPr>
    </w:p>
    <w:p w14:paraId="72C03AC7" w14:textId="77777777" w:rsidR="00457047" w:rsidRPr="00457047" w:rsidRDefault="00457047" w:rsidP="00457047">
      <w:pPr>
        <w:spacing w:after="0"/>
        <w:jc w:val="right"/>
      </w:pPr>
      <w:r w:rsidRPr="00457047">
        <w:t>By : Smit K. Patel</w:t>
      </w:r>
    </w:p>
    <w:p w14:paraId="539BC8D9" w14:textId="35C61EC7" w:rsidR="00457047" w:rsidRPr="00457047" w:rsidRDefault="00457047" w:rsidP="00457047">
      <w:pPr>
        <w:spacing w:after="0"/>
        <w:jc w:val="right"/>
      </w:pPr>
      <w:r>
        <w:t>e-</w:t>
      </w:r>
      <w:r w:rsidRPr="00457047">
        <w:t xml:space="preserve">mail: </w:t>
      </w:r>
      <w:hyperlink r:id="rId10">
        <w:r w:rsidRPr="00457047">
          <w:rPr>
            <w:rStyle w:val="Hyperlink"/>
            <w:u w:val="none"/>
          </w:rPr>
          <w:t>smit.patel001@umb.edu</w:t>
        </w:r>
      </w:hyperlink>
    </w:p>
    <w:p w14:paraId="699420EE" w14:textId="1A74FDAF" w:rsidR="00457047" w:rsidRPr="00457047" w:rsidRDefault="00457047" w:rsidP="00457047">
      <w:pPr>
        <w:spacing w:after="0"/>
        <w:jc w:val="right"/>
      </w:pPr>
      <w:r w:rsidRPr="00457047">
        <w:t>UMB ID : 01775717</w:t>
      </w:r>
    </w:p>
    <w:p w14:paraId="645A5443" w14:textId="15B490C5" w:rsidR="00855982" w:rsidRPr="00855982" w:rsidRDefault="00457047" w:rsidP="00855982">
      <w:pPr>
        <w:pStyle w:val="Heading1"/>
      </w:pPr>
      <w:r w:rsidRPr="00457047">
        <w:t>1.Project Statement</w:t>
      </w:r>
    </w:p>
    <w:p w14:paraId="0B07F1AB" w14:textId="3ADF8BE1" w:rsidR="00076804" w:rsidRDefault="00076804" w:rsidP="00076804">
      <w:pPr>
        <w:jc w:val="both"/>
      </w:pPr>
      <w:r w:rsidRPr="00076804">
        <w:t xml:space="preserve">Daybook is an app for keeping track of personal spending. By tapping the add expenditure option in the app, users may enter the specifics of their income and expenses and classify them properly. Users will be able to see a live graphical depiction of expenses </w:t>
      </w:r>
      <w:r w:rsidR="006F0E7D">
        <w:t xml:space="preserve">and income </w:t>
      </w:r>
      <w:r w:rsidRPr="00076804">
        <w:t xml:space="preserve">after </w:t>
      </w:r>
      <w:r w:rsidR="00054C73" w:rsidRPr="00054C73">
        <w:t>adding the transaction</w:t>
      </w:r>
      <w:r w:rsidR="00054C73">
        <w:t xml:space="preserve"> to local database</w:t>
      </w:r>
      <w:r w:rsidRPr="00076804">
        <w:t xml:space="preserve">, which may be utilized for overall wealth management. Users will be able to keep track of their spending and income in a simple and organized manner with the aid of this </w:t>
      </w:r>
      <w:r w:rsidR="003473CD">
        <w:t>application</w:t>
      </w:r>
      <w:r w:rsidRPr="00076804">
        <w:t xml:space="preserve">. Users may also plan investments and savings for momentous events such as weddings and house purchases. Users must provide storage </w:t>
      </w:r>
      <w:r w:rsidR="003473CD">
        <w:t>permissions</w:t>
      </w:r>
      <w:r w:rsidRPr="00076804">
        <w:t xml:space="preserve"> to save data locally in </w:t>
      </w:r>
      <w:r w:rsidR="003473CD">
        <w:t>the android room(</w:t>
      </w:r>
      <w:r w:rsidR="000550B6">
        <w:t xml:space="preserve">adv. </w:t>
      </w:r>
      <w:r w:rsidR="003473CD">
        <w:t>SQLite)</w:t>
      </w:r>
      <w:r w:rsidRPr="00076804">
        <w:t xml:space="preserve"> database.</w:t>
      </w:r>
    </w:p>
    <w:p w14:paraId="1B95DBDD" w14:textId="44620094" w:rsidR="00277BFF" w:rsidRDefault="00277BFF">
      <w:r>
        <w:br w:type="page"/>
      </w:r>
    </w:p>
    <w:p w14:paraId="2475DBA2" w14:textId="7FD30699" w:rsidR="00457047" w:rsidRPr="00855982" w:rsidRDefault="00457047" w:rsidP="00457047">
      <w:pPr>
        <w:pStyle w:val="Heading1"/>
      </w:pPr>
      <w:r>
        <w:lastRenderedPageBreak/>
        <w:t>2</w:t>
      </w:r>
      <w:r w:rsidRPr="00457047">
        <w:t xml:space="preserve">. </w:t>
      </w:r>
      <w:r>
        <w:t>Application Design</w:t>
      </w:r>
    </w:p>
    <w:p w14:paraId="11B12D67" w14:textId="6B9448B5" w:rsidR="006B2A08" w:rsidRDefault="00F83D7B" w:rsidP="00855982">
      <w:r>
        <w:t>The app is planned to be divided in three sections as show</w:t>
      </w:r>
      <w:r w:rsidR="006D08D3">
        <w:t>n</w:t>
      </w:r>
      <w:r>
        <w:t xml:space="preserve"> below :</w:t>
      </w:r>
    </w:p>
    <w:p w14:paraId="0ABF3F0D" w14:textId="743F9FC4" w:rsidR="009F2E19" w:rsidRDefault="009A41C7" w:rsidP="007C08EC">
      <w:pPr>
        <w:pStyle w:val="ListParagraph"/>
        <w:numPr>
          <w:ilvl w:val="0"/>
          <w:numId w:val="1"/>
        </w:numPr>
      </w:pPr>
      <w:r>
        <w:t>Dashboard</w:t>
      </w:r>
    </w:p>
    <w:p w14:paraId="2242697E" w14:textId="77777777" w:rsidR="0077435C" w:rsidRDefault="0077435C" w:rsidP="00F2286B">
      <w:pPr>
        <w:ind w:left="720"/>
        <w:sectPr w:rsidR="0077435C" w:rsidSect="00855982">
          <w:footerReference w:type="default" r:id="rId11"/>
          <w:pgSz w:w="12240" w:h="15840"/>
          <w:pgMar w:top="1440" w:right="1440" w:bottom="1440" w:left="1440" w:header="720" w:footer="720" w:gutter="0"/>
          <w:cols w:space="720"/>
          <w:titlePg/>
          <w:docGrid w:linePitch="299"/>
        </w:sectPr>
      </w:pPr>
    </w:p>
    <w:p w14:paraId="6EC035A9" w14:textId="1D77C7C7" w:rsidR="001A35F7" w:rsidRDefault="00277BFF" w:rsidP="00277BFF">
      <w:pPr>
        <w:spacing w:before="100" w:beforeAutospacing="1" w:after="100" w:afterAutospacing="1"/>
      </w:pPr>
      <w:r>
        <w:rPr>
          <w:noProof/>
        </w:rPr>
        <w:drawing>
          <wp:inline distT="0" distB="0" distL="0" distR="0" wp14:anchorId="0A3B63F3" wp14:editId="5A878EA2">
            <wp:extent cx="2743200" cy="5748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5748655"/>
                    </a:xfrm>
                    <a:prstGeom prst="rect">
                      <a:avLst/>
                    </a:prstGeom>
                    <a:noFill/>
                    <a:ln>
                      <a:noFill/>
                    </a:ln>
                  </pic:spPr>
                </pic:pic>
              </a:graphicData>
            </a:graphic>
          </wp:inline>
        </w:drawing>
      </w:r>
    </w:p>
    <w:p w14:paraId="5478F9EB" w14:textId="4E039673" w:rsidR="0077435C" w:rsidRDefault="00E603A7" w:rsidP="00EB6335">
      <w:pPr>
        <w:pStyle w:val="ListParagraph"/>
        <w:jc w:val="both"/>
      </w:pPr>
      <w:r w:rsidRPr="00E603A7">
        <w:t xml:space="preserve">This is the application's primary landing page. This displays a live graphical depiction of the user's earnings and expenses. Below the graphical depiction, the user may view a list of transactions.  Each transaction can be clicked on to see the description </w:t>
      </w:r>
      <w:r w:rsidR="007319D4">
        <w:t>of</w:t>
      </w:r>
      <w:r w:rsidRPr="00E603A7">
        <w:t xml:space="preserve"> the transaction, if available.</w:t>
      </w:r>
    </w:p>
    <w:p w14:paraId="68D5DCF0" w14:textId="1737D87D" w:rsidR="00277BFF" w:rsidRDefault="00277BFF" w:rsidP="001A35F7">
      <w:pPr>
        <w:pStyle w:val="ListParagraph"/>
        <w:sectPr w:rsidR="00277BFF" w:rsidSect="0077435C">
          <w:type w:val="continuous"/>
          <w:pgSz w:w="12240" w:h="15840"/>
          <w:pgMar w:top="1440" w:right="1440" w:bottom="1440" w:left="1440" w:header="720" w:footer="720" w:gutter="0"/>
          <w:cols w:num="2" w:space="720"/>
          <w:titlePg/>
          <w:docGrid w:linePitch="299"/>
        </w:sectPr>
      </w:pPr>
    </w:p>
    <w:p w14:paraId="7E54B6E9" w14:textId="77777777" w:rsidR="00F74F85" w:rsidRDefault="00F74F85">
      <w:r>
        <w:br w:type="page"/>
      </w:r>
    </w:p>
    <w:p w14:paraId="21FFE53C" w14:textId="7BD39053" w:rsidR="00A24E1E" w:rsidRDefault="00A24E1E" w:rsidP="007C08EC">
      <w:pPr>
        <w:pStyle w:val="ListParagraph"/>
        <w:numPr>
          <w:ilvl w:val="0"/>
          <w:numId w:val="1"/>
        </w:numPr>
      </w:pPr>
      <w:r>
        <w:t>Transaction Tab</w:t>
      </w:r>
    </w:p>
    <w:p w14:paraId="3AE04C53" w14:textId="77777777" w:rsidR="001A35F7" w:rsidRDefault="001A35F7" w:rsidP="000F0863">
      <w:pPr>
        <w:ind w:left="708"/>
        <w:sectPr w:rsidR="001A35F7" w:rsidSect="0077435C">
          <w:type w:val="continuous"/>
          <w:pgSz w:w="12240" w:h="15840"/>
          <w:pgMar w:top="1440" w:right="1440" w:bottom="1440" w:left="1440" w:header="720" w:footer="720" w:gutter="0"/>
          <w:cols w:space="720"/>
          <w:titlePg/>
          <w:docGrid w:linePitch="299"/>
        </w:sectPr>
      </w:pPr>
    </w:p>
    <w:p w14:paraId="0FA1F50F" w14:textId="77777777" w:rsidR="00747A54" w:rsidRDefault="002D2155" w:rsidP="000F0863">
      <w:pPr>
        <w:ind w:left="708"/>
      </w:pPr>
      <w:r>
        <w:rPr>
          <w:noProof/>
        </w:rPr>
        <w:drawing>
          <wp:inline distT="0" distB="0" distL="0" distR="0" wp14:anchorId="16F0378B" wp14:editId="24CAB4D4">
            <wp:extent cx="2029968" cy="4224528"/>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9968" cy="4224528"/>
                    </a:xfrm>
                    <a:prstGeom prst="rect">
                      <a:avLst/>
                    </a:prstGeom>
                    <a:noFill/>
                    <a:ln>
                      <a:noFill/>
                    </a:ln>
                  </pic:spPr>
                </pic:pic>
              </a:graphicData>
            </a:graphic>
          </wp:inline>
        </w:drawing>
      </w:r>
    </w:p>
    <w:p w14:paraId="4A807DAD" w14:textId="07DBEA9B" w:rsidR="00747A54" w:rsidRDefault="002D2155" w:rsidP="00747A54">
      <w:pPr>
        <w:ind w:left="708"/>
      </w:pPr>
      <w:r>
        <w:rPr>
          <w:noProof/>
        </w:rPr>
        <w:drawing>
          <wp:inline distT="0" distB="0" distL="0" distR="0" wp14:anchorId="528B3BAB" wp14:editId="0F87E20A">
            <wp:extent cx="2029968" cy="42519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9968" cy="4251960"/>
                    </a:xfrm>
                    <a:prstGeom prst="rect">
                      <a:avLst/>
                    </a:prstGeom>
                    <a:noFill/>
                    <a:ln>
                      <a:noFill/>
                    </a:ln>
                  </pic:spPr>
                </pic:pic>
              </a:graphicData>
            </a:graphic>
          </wp:inline>
        </w:drawing>
      </w:r>
    </w:p>
    <w:p w14:paraId="6B23B197" w14:textId="77777777" w:rsidR="00747A54" w:rsidRDefault="00747A54" w:rsidP="00747A54">
      <w:pPr>
        <w:ind w:left="708"/>
      </w:pPr>
    </w:p>
    <w:p w14:paraId="3B9E72E6" w14:textId="7E38FBE0" w:rsidR="009B4BCC" w:rsidRDefault="009B4BCC" w:rsidP="00747A54">
      <w:pPr>
        <w:ind w:left="708"/>
        <w:sectPr w:rsidR="009B4BCC" w:rsidSect="001A35F7">
          <w:type w:val="continuous"/>
          <w:pgSz w:w="12240" w:h="15840"/>
          <w:pgMar w:top="1440" w:right="1440" w:bottom="1440" w:left="1440" w:header="720" w:footer="720" w:gutter="0"/>
          <w:cols w:num="2" w:space="720"/>
          <w:titlePg/>
          <w:docGrid w:linePitch="299"/>
        </w:sectPr>
      </w:pPr>
    </w:p>
    <w:p w14:paraId="7301E56F" w14:textId="043C1E0F" w:rsidR="00707A38" w:rsidRDefault="00707A38" w:rsidP="00707A38">
      <w:pPr>
        <w:ind w:left="1080"/>
        <w:jc w:val="both"/>
      </w:pPr>
      <w:r w:rsidRPr="00707A38">
        <w:t>By arriving on this tab, the user may see all the transactions. These transactions may be sorted by transaction type and category.</w:t>
      </w:r>
    </w:p>
    <w:p w14:paraId="1ED0DBF8" w14:textId="362CE2B4" w:rsidR="00747A54" w:rsidRDefault="00747A54" w:rsidP="007C08EC">
      <w:pPr>
        <w:pStyle w:val="ListParagraph"/>
        <w:numPr>
          <w:ilvl w:val="1"/>
          <w:numId w:val="1"/>
        </w:numPr>
      </w:pPr>
      <w:r>
        <w:t>Add Transaction Section</w:t>
      </w:r>
    </w:p>
    <w:p w14:paraId="48AAA630" w14:textId="682F8347" w:rsidR="00747A54" w:rsidRDefault="009B4BCC" w:rsidP="0005502F">
      <w:pPr>
        <w:ind w:left="1416"/>
        <w:jc w:val="both"/>
        <w:sectPr w:rsidR="00747A54" w:rsidSect="00747A54">
          <w:type w:val="continuous"/>
          <w:pgSz w:w="12240" w:h="15840"/>
          <w:pgMar w:top="1440" w:right="1440" w:bottom="1440" w:left="1440" w:header="720" w:footer="720" w:gutter="0"/>
          <w:cols w:space="720"/>
          <w:titlePg/>
          <w:docGrid w:linePitch="299"/>
        </w:sectPr>
      </w:pPr>
      <w:r w:rsidRPr="009B4BCC">
        <w:t xml:space="preserve">User can click the floating add button in the Transaction tab to open add income/expense </w:t>
      </w:r>
      <w:r w:rsidR="0005502F" w:rsidRPr="009B4BCC">
        <w:t>panel. To</w:t>
      </w:r>
      <w:r w:rsidRPr="009B4BCC">
        <w:t xml:space="preserve"> be able to click on the add transaction button, the user must first pick the tab of income or expense and then supply the necessary information, such as transaction data, transaction subject, and transaction category</w:t>
      </w:r>
      <w:r w:rsidR="00935E37">
        <w:t xml:space="preserve"> as shown in the figure above</w:t>
      </w:r>
      <w:r w:rsidRPr="009B4BCC">
        <w:t>. The entered data is validated and inserted into the database. The user is then brought back to the transaction page, where the updated transaction list is displayed.</w:t>
      </w:r>
    </w:p>
    <w:p w14:paraId="6C1D294E" w14:textId="77777777" w:rsidR="00747A54" w:rsidRDefault="00747A54" w:rsidP="00747A54"/>
    <w:p w14:paraId="49DCCF96" w14:textId="55C69838" w:rsidR="00F74F85" w:rsidRDefault="00F74F85">
      <w:r>
        <w:br w:type="page"/>
      </w:r>
    </w:p>
    <w:p w14:paraId="3ECA8EC2" w14:textId="77777777" w:rsidR="001A35F7" w:rsidRDefault="001A35F7" w:rsidP="00F74F85">
      <w:pPr>
        <w:sectPr w:rsidR="001A35F7" w:rsidSect="001A35F7">
          <w:type w:val="continuous"/>
          <w:pgSz w:w="12240" w:h="15840"/>
          <w:pgMar w:top="1440" w:right="1440" w:bottom="1440" w:left="1440" w:header="720" w:footer="720" w:gutter="0"/>
          <w:cols w:num="2" w:space="720"/>
          <w:titlePg/>
          <w:docGrid w:linePitch="299"/>
        </w:sectPr>
      </w:pPr>
    </w:p>
    <w:p w14:paraId="11B71ED5" w14:textId="061DC681" w:rsidR="00A24E1E" w:rsidRDefault="00A24E1E" w:rsidP="007C08EC">
      <w:pPr>
        <w:pStyle w:val="ListParagraph"/>
        <w:numPr>
          <w:ilvl w:val="0"/>
          <w:numId w:val="1"/>
        </w:numPr>
      </w:pPr>
      <w:r>
        <w:t>Settings Tab</w:t>
      </w:r>
    </w:p>
    <w:p w14:paraId="3F5509D2" w14:textId="33FECA21" w:rsidR="00277BFF" w:rsidRDefault="00277BFF" w:rsidP="00277BFF"/>
    <w:p w14:paraId="486359DE" w14:textId="77777777" w:rsidR="00872BA6" w:rsidRDefault="00872BA6" w:rsidP="00277BFF">
      <w:pPr>
        <w:sectPr w:rsidR="00872BA6" w:rsidSect="0077435C">
          <w:type w:val="continuous"/>
          <w:pgSz w:w="12240" w:h="15840"/>
          <w:pgMar w:top="1440" w:right="1440" w:bottom="1440" w:left="1440" w:header="720" w:footer="720" w:gutter="0"/>
          <w:cols w:space="720"/>
          <w:titlePg/>
          <w:docGrid w:linePitch="299"/>
        </w:sectPr>
      </w:pPr>
    </w:p>
    <w:p w14:paraId="7D201023" w14:textId="67EF35A9" w:rsidR="00872BA6" w:rsidRDefault="00872BA6" w:rsidP="00277BFF">
      <w:r>
        <w:rPr>
          <w:noProof/>
        </w:rPr>
        <w:drawing>
          <wp:inline distT="0" distB="0" distL="0" distR="0" wp14:anchorId="3B6DD8C2" wp14:editId="4D2D5DC3">
            <wp:extent cx="1671320" cy="3485515"/>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1320" cy="3485515"/>
                    </a:xfrm>
                    <a:prstGeom prst="rect">
                      <a:avLst/>
                    </a:prstGeom>
                    <a:noFill/>
                    <a:ln>
                      <a:noFill/>
                    </a:ln>
                  </pic:spPr>
                </pic:pic>
              </a:graphicData>
            </a:graphic>
          </wp:inline>
        </w:drawing>
      </w:r>
    </w:p>
    <w:p w14:paraId="5EEA77AC" w14:textId="3C7C70A6" w:rsidR="00872BA6" w:rsidRDefault="00872BA6" w:rsidP="00277BFF">
      <w:r>
        <w:rPr>
          <w:noProof/>
        </w:rPr>
        <w:drawing>
          <wp:inline distT="0" distB="0" distL="0" distR="0" wp14:anchorId="26E6D8A4" wp14:editId="047E849C">
            <wp:extent cx="1671320" cy="3462655"/>
            <wp:effectExtent l="0" t="0" r="508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1320" cy="3462655"/>
                    </a:xfrm>
                    <a:prstGeom prst="rect">
                      <a:avLst/>
                    </a:prstGeom>
                    <a:noFill/>
                    <a:ln>
                      <a:noFill/>
                    </a:ln>
                  </pic:spPr>
                </pic:pic>
              </a:graphicData>
            </a:graphic>
          </wp:inline>
        </w:drawing>
      </w:r>
    </w:p>
    <w:p w14:paraId="46620CED" w14:textId="77777777" w:rsidR="00872BA6" w:rsidRDefault="00872BA6" w:rsidP="00277BFF"/>
    <w:p w14:paraId="449E6FE4" w14:textId="77777777" w:rsidR="00F74F85" w:rsidRDefault="00F74F85" w:rsidP="00277BFF"/>
    <w:p w14:paraId="44B92098" w14:textId="77777777" w:rsidR="00F74F85" w:rsidRDefault="00F74F85" w:rsidP="00277BFF">
      <w:r>
        <w:rPr>
          <w:noProof/>
        </w:rPr>
        <w:drawing>
          <wp:inline distT="0" distB="0" distL="0" distR="0" wp14:anchorId="27B69217" wp14:editId="51D0910B">
            <wp:extent cx="1671320" cy="3477895"/>
            <wp:effectExtent l="0" t="0" r="508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1320" cy="3477895"/>
                    </a:xfrm>
                    <a:prstGeom prst="rect">
                      <a:avLst/>
                    </a:prstGeom>
                    <a:noFill/>
                    <a:ln>
                      <a:noFill/>
                    </a:ln>
                  </pic:spPr>
                </pic:pic>
              </a:graphicData>
            </a:graphic>
          </wp:inline>
        </w:drawing>
      </w:r>
    </w:p>
    <w:p w14:paraId="411A828E" w14:textId="77777777" w:rsidR="00F74F85" w:rsidRDefault="00F74F85" w:rsidP="00277BFF"/>
    <w:p w14:paraId="267B6C4C" w14:textId="0D243539" w:rsidR="00F74F85" w:rsidRDefault="00F74F85" w:rsidP="00277BFF">
      <w:pPr>
        <w:sectPr w:rsidR="00F74F85" w:rsidSect="00872BA6">
          <w:type w:val="continuous"/>
          <w:pgSz w:w="12240" w:h="15840"/>
          <w:pgMar w:top="1440" w:right="1440" w:bottom="1440" w:left="1440" w:header="720" w:footer="720" w:gutter="0"/>
          <w:cols w:num="3" w:space="720"/>
          <w:titlePg/>
          <w:docGrid w:linePitch="299"/>
        </w:sectPr>
      </w:pPr>
    </w:p>
    <w:p w14:paraId="18FE5F46" w14:textId="34747077" w:rsidR="00525381" w:rsidRDefault="00525381" w:rsidP="00525381">
      <w:r w:rsidRPr="00525381">
        <w:t>The user can personalize the app's experience here.</w:t>
      </w:r>
    </w:p>
    <w:p w14:paraId="73605AA7" w14:textId="77777777" w:rsidR="00525381" w:rsidRDefault="00525381" w:rsidP="007C08EC">
      <w:pPr>
        <w:pStyle w:val="ListParagraph"/>
        <w:numPr>
          <w:ilvl w:val="1"/>
          <w:numId w:val="1"/>
        </w:numPr>
      </w:pPr>
      <w:r w:rsidRPr="00525381">
        <w:t>They can choose whether or not to get alerts.</w:t>
      </w:r>
    </w:p>
    <w:p w14:paraId="10A771B2" w14:textId="62A8F49D" w:rsidR="000D053E" w:rsidRDefault="007A3B90" w:rsidP="007C08EC">
      <w:pPr>
        <w:pStyle w:val="ListParagraph"/>
        <w:numPr>
          <w:ilvl w:val="1"/>
          <w:numId w:val="1"/>
        </w:numPr>
      </w:pPr>
      <w:r w:rsidRPr="007A3B90">
        <w:t>Change the currency by selecting it from the drop-down menu.</w:t>
      </w:r>
    </w:p>
    <w:p w14:paraId="32B28FB6" w14:textId="75ED8D33" w:rsidR="008B6BE3" w:rsidRDefault="008B6BE3" w:rsidP="007C08EC">
      <w:pPr>
        <w:pStyle w:val="ListParagraph"/>
        <w:numPr>
          <w:ilvl w:val="1"/>
          <w:numId w:val="1"/>
        </w:numPr>
      </w:pPr>
      <w:r>
        <w:t>User can check the categories in which the transaction can be added.</w:t>
      </w:r>
      <w:r w:rsidR="00EB3E0B">
        <w:t xml:space="preserve"> User will be able to add new category(Future Scope).</w:t>
      </w:r>
    </w:p>
    <w:p w14:paraId="61BAB956" w14:textId="354ED411" w:rsidR="008B6BE3" w:rsidRDefault="00FB7F7E" w:rsidP="007C08EC">
      <w:pPr>
        <w:pStyle w:val="ListParagraph"/>
        <w:numPr>
          <w:ilvl w:val="1"/>
          <w:numId w:val="1"/>
        </w:numPr>
      </w:pPr>
      <w:r>
        <w:t>Rate Us button (Future Scope).</w:t>
      </w:r>
    </w:p>
    <w:p w14:paraId="62BA8D1C" w14:textId="77777777" w:rsidR="00415B8D" w:rsidRDefault="00415B8D" w:rsidP="00855982"/>
    <w:p w14:paraId="57084A96" w14:textId="77777777" w:rsidR="001B2F87" w:rsidRDefault="001B2F87" w:rsidP="001B2F87"/>
    <w:p w14:paraId="63344264" w14:textId="77777777" w:rsidR="001B2F87" w:rsidRDefault="001B2F87" w:rsidP="001B2F87"/>
    <w:p w14:paraId="4C87D55D" w14:textId="77777777" w:rsidR="001B2F87" w:rsidRDefault="001B2F87" w:rsidP="001B2F87"/>
    <w:p w14:paraId="35EDE132" w14:textId="77777777" w:rsidR="001B2F87" w:rsidRDefault="001B2F87" w:rsidP="001B2F87"/>
    <w:p w14:paraId="4CF9124F" w14:textId="77777777" w:rsidR="001B2F87" w:rsidRDefault="001B2F87" w:rsidP="001B2F87"/>
    <w:p w14:paraId="5F62CE2A" w14:textId="77777777" w:rsidR="001B2F87" w:rsidRDefault="001B2F87" w:rsidP="001B2F87"/>
    <w:p w14:paraId="277A079C" w14:textId="6C8C12FF" w:rsidR="001B2F87" w:rsidRDefault="001B2F87" w:rsidP="001B2F87">
      <w:r>
        <w:t>The flow of the application is as follow:</w:t>
      </w:r>
    </w:p>
    <w:p w14:paraId="0F82AA9D" w14:textId="77777777" w:rsidR="001B2F87" w:rsidRDefault="001B2F87" w:rsidP="00F17CAC">
      <w:pPr>
        <w:jc w:val="center"/>
      </w:pPr>
      <w:r>
        <w:rPr>
          <w:noProof/>
        </w:rPr>
        <w:drawing>
          <wp:inline distT="0" distB="0" distL="0" distR="0" wp14:anchorId="22D812B1" wp14:editId="5651D8FB">
            <wp:extent cx="5943600" cy="4171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28A24512" w14:textId="6D856605" w:rsidR="00103F4B" w:rsidRDefault="00C410E8" w:rsidP="001B2F87">
      <w:pPr>
        <w:jc w:val="both"/>
      </w:pPr>
      <w:r>
        <w:t>I</w:t>
      </w:r>
      <w:r w:rsidR="00610F30" w:rsidRPr="00610F30">
        <w:t xml:space="preserve">n this </w:t>
      </w:r>
      <w:r w:rsidRPr="00610F30">
        <w:t>application</w:t>
      </w:r>
      <w:r>
        <w:t>,</w:t>
      </w:r>
      <w:r w:rsidRPr="00610F30">
        <w:t xml:space="preserve"> I</w:t>
      </w:r>
      <w:r>
        <w:t xml:space="preserve"> </w:t>
      </w:r>
      <w:r w:rsidRPr="00610F30">
        <w:t>used many modules</w:t>
      </w:r>
      <w:r>
        <w:t>,</w:t>
      </w:r>
      <w:r w:rsidR="00610F30" w:rsidRPr="00610F30">
        <w:t xml:space="preserve"> including activity, adapter, base, database, and fragment. </w:t>
      </w:r>
      <w:r w:rsidR="00905017">
        <w:t>It</w:t>
      </w:r>
      <w:r w:rsidR="00610F30" w:rsidRPr="00610F30">
        <w:t xml:space="preserve"> can be seen in the activity </w:t>
      </w:r>
      <w:r w:rsidR="00905017" w:rsidRPr="00610F30">
        <w:t>section;</w:t>
      </w:r>
      <w:r w:rsidR="00610F30" w:rsidRPr="00610F30">
        <w:t xml:space="preserve"> each module has its own set of rules. Additionally, this application makes advantage of the Android room database to save, update, remove, and retrieve the user's transactions in local storage. In Android, an adapter serves as a link between UI components and data-driven components that assist</w:t>
      </w:r>
      <w:r w:rsidR="00905017">
        <w:t>s</w:t>
      </w:r>
      <w:r w:rsidR="00610F30" w:rsidRPr="00610F30">
        <w:t xml:space="preserve"> the UI component's data.</w:t>
      </w:r>
      <w:r w:rsidR="00520753">
        <w:t xml:space="preserve"> Later</w:t>
      </w:r>
      <w:r w:rsidR="00610F30" w:rsidRPr="00610F30">
        <w:t xml:space="preserve"> data stored </w:t>
      </w:r>
      <w:r w:rsidR="00086191">
        <w:t>in the database</w:t>
      </w:r>
      <w:r w:rsidR="00610F30" w:rsidRPr="00610F30">
        <w:t xml:space="preserve"> </w:t>
      </w:r>
      <w:r w:rsidR="00086191">
        <w:t>is</w:t>
      </w:r>
      <w:r w:rsidR="00610F30" w:rsidRPr="00610F30">
        <w:t xml:space="preserve"> sent to the adapter, which then takes the data and displays it in the frontmost application. When it comes to fragments, I used the following six: </w:t>
      </w:r>
      <w:proofErr w:type="spellStart"/>
      <w:r w:rsidR="00610F30" w:rsidRPr="00610F30">
        <w:t>TabDashboardFragment</w:t>
      </w:r>
      <w:proofErr w:type="spellEnd"/>
      <w:r w:rsidR="00610F30" w:rsidRPr="00610F30">
        <w:t xml:space="preserve"> for dashboard views, </w:t>
      </w:r>
      <w:proofErr w:type="spellStart"/>
      <w:r w:rsidR="00610F30" w:rsidRPr="00610F30">
        <w:t>TabTransactionFragment</w:t>
      </w:r>
      <w:proofErr w:type="spellEnd"/>
      <w:r w:rsidR="00610F30" w:rsidRPr="00610F30">
        <w:t xml:space="preserve"> for transaction views, </w:t>
      </w:r>
      <w:proofErr w:type="spellStart"/>
      <w:r w:rsidR="00610F30" w:rsidRPr="00610F30">
        <w:t>CatagoryListFragment</w:t>
      </w:r>
      <w:proofErr w:type="spellEnd"/>
      <w:r w:rsidR="00610F30" w:rsidRPr="00610F30">
        <w:t xml:space="preserve"> for category views, </w:t>
      </w:r>
      <w:proofErr w:type="spellStart"/>
      <w:r w:rsidR="00610F30" w:rsidRPr="00610F30">
        <w:t>TabProfileFragment</w:t>
      </w:r>
      <w:proofErr w:type="spellEnd"/>
      <w:r w:rsidR="00610F30" w:rsidRPr="00610F30">
        <w:t xml:space="preserve"> for</w:t>
      </w:r>
      <w:r w:rsidR="00CC361D">
        <w:t xml:space="preserve"> the</w:t>
      </w:r>
      <w:r w:rsidR="00610F30" w:rsidRPr="00610F30">
        <w:t xml:space="preserve"> setting view, </w:t>
      </w:r>
      <w:proofErr w:type="spellStart"/>
      <w:r w:rsidR="00610F30" w:rsidRPr="00610F30">
        <w:t>AddNewTransactionFragment</w:t>
      </w:r>
      <w:proofErr w:type="spellEnd"/>
      <w:r w:rsidR="00610F30" w:rsidRPr="00610F30">
        <w:t xml:space="preserve"> for adding transaction views, and </w:t>
      </w:r>
      <w:proofErr w:type="spellStart"/>
      <w:r w:rsidR="00610F30" w:rsidRPr="00610F30">
        <w:t>HomeFragment</w:t>
      </w:r>
      <w:proofErr w:type="spellEnd"/>
      <w:r w:rsidR="00610F30" w:rsidRPr="00610F30">
        <w:t xml:space="preserve"> for UI control.</w:t>
      </w:r>
      <w:r w:rsidR="00610F30">
        <w:t xml:space="preserve"> </w:t>
      </w:r>
      <w:r w:rsidR="00EC1DA2" w:rsidRPr="00EC1DA2">
        <w:t>Using the custom view module, I attempted to make the application operate with swipe</w:t>
      </w:r>
      <w:r w:rsidR="003C5BC4">
        <w:t xml:space="preserve"> gestures</w:t>
      </w:r>
      <w:r w:rsidR="00EC1DA2" w:rsidRPr="00EC1DA2">
        <w:t xml:space="preserve"> to switch tabs</w:t>
      </w:r>
      <w:r w:rsidR="003C5BC4">
        <w:t>. The</w:t>
      </w:r>
      <w:r w:rsidR="00EC1DA2" w:rsidRPr="00EC1DA2">
        <w:t xml:space="preserve"> </w:t>
      </w:r>
      <w:proofErr w:type="spellStart"/>
      <w:r w:rsidR="00EC1DA2" w:rsidRPr="00EC1DA2">
        <w:t>utill</w:t>
      </w:r>
      <w:proofErr w:type="spellEnd"/>
      <w:r w:rsidR="00EC1DA2" w:rsidRPr="00EC1DA2">
        <w:t xml:space="preserve"> module</w:t>
      </w:r>
      <w:r w:rsidR="003C5BC4">
        <w:t xml:space="preserve"> is used</w:t>
      </w:r>
      <w:r w:rsidR="00EC1DA2" w:rsidRPr="00EC1DA2">
        <w:t xml:space="preserve"> to log the items that are important for troubleshooting. </w:t>
      </w:r>
      <w:r w:rsidR="0062751F">
        <w:t xml:space="preserve">Also, there is </w:t>
      </w:r>
      <w:r w:rsidR="00EC1DA2" w:rsidRPr="00EC1DA2">
        <w:t>a listener module that monitors item</w:t>
      </w:r>
      <w:r w:rsidR="0062751F">
        <w:t>s</w:t>
      </w:r>
      <w:r w:rsidR="00EC1DA2" w:rsidRPr="00EC1DA2">
        <w:t xml:space="preserve"> clicked and the child listener</w:t>
      </w:r>
      <w:r w:rsidR="0062751F">
        <w:t xml:space="preserve"> module</w:t>
      </w:r>
      <w:r w:rsidR="00EC1DA2" w:rsidRPr="00EC1DA2">
        <w:t xml:space="preserve">, allowing users to switch between apps quickly. Finally, </w:t>
      </w:r>
      <w:r w:rsidR="0062751F">
        <w:t>I</w:t>
      </w:r>
      <w:r w:rsidR="00EC1DA2" w:rsidRPr="00EC1DA2">
        <w:t xml:space="preserve">n Activity </w:t>
      </w:r>
      <w:proofErr w:type="spellStart"/>
      <w:r w:rsidR="00EC1DA2" w:rsidRPr="00EC1DA2">
        <w:t>HomeActivity</w:t>
      </w:r>
      <w:r w:rsidR="00466803">
        <w:t>F</w:t>
      </w:r>
      <w:r w:rsidR="00EC1DA2" w:rsidRPr="00EC1DA2">
        <w:t>ragment</w:t>
      </w:r>
      <w:proofErr w:type="spellEnd"/>
      <w:r w:rsidR="00EC1DA2" w:rsidRPr="00EC1DA2">
        <w:t xml:space="preserve"> is used to organize all the components into a well-organized application. Another point to mention is the database; Android Room</w:t>
      </w:r>
      <w:r w:rsidR="0059008D">
        <w:t xml:space="preserve"> is used</w:t>
      </w:r>
      <w:r w:rsidR="00EC1DA2" w:rsidRPr="00EC1DA2">
        <w:t xml:space="preserve"> to handle all the data-oriented tasks (android's advanced version of SQLite). </w:t>
      </w:r>
      <w:proofErr w:type="gramStart"/>
      <w:r w:rsidR="00EC1DA2" w:rsidRPr="00EC1DA2">
        <w:t>All of</w:t>
      </w:r>
      <w:proofErr w:type="gramEnd"/>
      <w:r w:rsidR="00EC1DA2" w:rsidRPr="00EC1DA2">
        <w:t xml:space="preserve"> </w:t>
      </w:r>
      <w:r w:rsidR="0059008D" w:rsidRPr="00EC1DA2">
        <w:t>these modules</w:t>
      </w:r>
      <w:r w:rsidR="0059008D">
        <w:t xml:space="preserve"> are </w:t>
      </w:r>
      <w:r w:rsidR="00EC1DA2" w:rsidRPr="00EC1DA2">
        <w:t>handled in such a way that everything is accessible to each function, preventing future bugs.</w:t>
      </w:r>
    </w:p>
    <w:p w14:paraId="5F4E8BDC" w14:textId="63585674" w:rsidR="00CF381B" w:rsidRDefault="00CF381B" w:rsidP="007A242B"/>
    <w:p w14:paraId="4ECAB454" w14:textId="6E6B95B8" w:rsidR="00457047" w:rsidRPr="00855982" w:rsidRDefault="00457047" w:rsidP="00457047">
      <w:pPr>
        <w:pStyle w:val="Heading1"/>
      </w:pPr>
      <w:r>
        <w:t>3</w:t>
      </w:r>
      <w:r w:rsidRPr="00457047">
        <w:t xml:space="preserve">. </w:t>
      </w:r>
      <w:r>
        <w:t>Application Implementation and Evaluation</w:t>
      </w:r>
    </w:p>
    <w:p w14:paraId="192BFF13" w14:textId="14014B0B" w:rsidR="00056DD8" w:rsidRDefault="00516D47" w:rsidP="00855982">
      <w:r>
        <w:t xml:space="preserve">The application is </w:t>
      </w:r>
      <w:r w:rsidR="00882BD6">
        <w:t xml:space="preserve">subdivided in specific modules </w:t>
      </w:r>
      <w:r w:rsidR="000F2179">
        <w:t>to separate the functionality of the classes:</w:t>
      </w:r>
    </w:p>
    <w:p w14:paraId="10A8AF8E" w14:textId="18FE07CF" w:rsidR="000F2179" w:rsidRDefault="005D0CEE" w:rsidP="00855982">
      <w:r>
        <w:t>Activity Module</w:t>
      </w:r>
      <w:r w:rsidR="000F2179">
        <w:t>:</w:t>
      </w:r>
    </w:p>
    <w:p w14:paraId="39751628" w14:textId="1059F46C" w:rsidR="003268BF" w:rsidRDefault="003268BF" w:rsidP="003268BF">
      <w:pPr>
        <w:ind w:left="359"/>
        <w:jc w:val="both"/>
      </w:pPr>
      <w:r w:rsidRPr="003268BF">
        <w:t xml:space="preserve">This section lists many types of activities that </w:t>
      </w:r>
      <w:r w:rsidR="00DB43C0">
        <w:t>can</w:t>
      </w:r>
      <w:r w:rsidRPr="003268BF">
        <w:t xml:space="preserve"> be done in the app. </w:t>
      </w:r>
      <w:r w:rsidR="0059008D" w:rsidRPr="003268BF">
        <w:t>i.e.,</w:t>
      </w:r>
      <w:r w:rsidRPr="003268BF">
        <w:t xml:space="preserve"> Currency selection, Home Activity—to guide the user to the appropriate page.</w:t>
      </w:r>
    </w:p>
    <w:p w14:paraId="48ACDE25" w14:textId="30A4A818" w:rsidR="00D30C47" w:rsidRDefault="00D30C47" w:rsidP="00D30C47">
      <w:r>
        <w:t>Adaptor Module :</w:t>
      </w:r>
    </w:p>
    <w:p w14:paraId="3EB52E01" w14:textId="0C4D5B23" w:rsidR="005D70EB" w:rsidRDefault="005D70EB" w:rsidP="005D70EB">
      <w:pPr>
        <w:ind w:left="359"/>
      </w:pPr>
      <w:r>
        <w:t>The classes in this section serve as a link between UI and data-driven components.</w:t>
      </w:r>
    </w:p>
    <w:p w14:paraId="47B2AB56" w14:textId="50DFC8E7" w:rsidR="005D70EB" w:rsidRDefault="005D70EB" w:rsidP="007C08EC">
      <w:pPr>
        <w:pStyle w:val="ListParagraph"/>
        <w:numPr>
          <w:ilvl w:val="0"/>
          <w:numId w:val="3"/>
        </w:numPr>
        <w:jc w:val="both"/>
      </w:pPr>
      <w:proofErr w:type="spellStart"/>
      <w:r>
        <w:t>CatagoryListAdaptor</w:t>
      </w:r>
      <w:proofErr w:type="spellEnd"/>
      <w:r w:rsidR="002D631B">
        <w:t xml:space="preserve"> - </w:t>
      </w:r>
      <w:r>
        <w:t>Retrieves and displays a list of available categories.</w:t>
      </w:r>
    </w:p>
    <w:p w14:paraId="2C63ED51" w14:textId="2162AC47" w:rsidR="005D70EB" w:rsidRDefault="005D70EB" w:rsidP="007C08EC">
      <w:pPr>
        <w:pStyle w:val="ListParagraph"/>
        <w:numPr>
          <w:ilvl w:val="0"/>
          <w:numId w:val="3"/>
        </w:numPr>
        <w:jc w:val="both"/>
      </w:pPr>
      <w:proofErr w:type="spellStart"/>
      <w:r>
        <w:t>ChartCategoryAdaptor</w:t>
      </w:r>
      <w:proofErr w:type="spellEnd"/>
      <w:r>
        <w:t xml:space="preserve"> – The chart is displayed on the dashboard tab.</w:t>
      </w:r>
    </w:p>
    <w:p w14:paraId="1094058F" w14:textId="05696B9F" w:rsidR="005D70EB" w:rsidRDefault="005D70EB" w:rsidP="007C08EC">
      <w:pPr>
        <w:pStyle w:val="ListParagraph"/>
        <w:numPr>
          <w:ilvl w:val="0"/>
          <w:numId w:val="3"/>
        </w:numPr>
        <w:jc w:val="both"/>
      </w:pPr>
      <w:proofErr w:type="spellStart"/>
      <w:r>
        <w:t>CurrencySelectionListAdaptor</w:t>
      </w:r>
      <w:proofErr w:type="spellEnd"/>
      <w:r>
        <w:t xml:space="preserve"> – Fetches a list of currencies and interacts with </w:t>
      </w:r>
      <w:proofErr w:type="spellStart"/>
      <w:r>
        <w:t>CurrencySelectionAdaptor</w:t>
      </w:r>
      <w:proofErr w:type="spellEnd"/>
      <w:r>
        <w:t xml:space="preserve"> to assist the user in selecting the appropriate currency.</w:t>
      </w:r>
    </w:p>
    <w:p w14:paraId="19A5FD38" w14:textId="373D44D6" w:rsidR="005D70EB" w:rsidRDefault="005D70EB" w:rsidP="007C08EC">
      <w:pPr>
        <w:pStyle w:val="ListParagraph"/>
        <w:numPr>
          <w:ilvl w:val="0"/>
          <w:numId w:val="3"/>
        </w:numPr>
        <w:jc w:val="both"/>
      </w:pPr>
      <w:proofErr w:type="spellStart"/>
      <w:r>
        <w:t>DashboardItemListAdaptor</w:t>
      </w:r>
      <w:proofErr w:type="spellEnd"/>
      <w:r>
        <w:t xml:space="preserve"> - Presents a transaction list on the dashboard.</w:t>
      </w:r>
    </w:p>
    <w:p w14:paraId="0FEFFEA6" w14:textId="26B9F755" w:rsidR="005D70EB" w:rsidRDefault="005D70EB" w:rsidP="007C08EC">
      <w:pPr>
        <w:pStyle w:val="ListParagraph"/>
        <w:numPr>
          <w:ilvl w:val="0"/>
          <w:numId w:val="3"/>
        </w:numPr>
        <w:jc w:val="both"/>
      </w:pPr>
      <w:proofErr w:type="spellStart"/>
      <w:r>
        <w:t>SettingsListItemsAdaptor</w:t>
      </w:r>
      <w:proofErr w:type="spellEnd"/>
      <w:r>
        <w:t xml:space="preserve"> – Displays a list of customization options accessible to the user.</w:t>
      </w:r>
    </w:p>
    <w:p w14:paraId="0508EDB7" w14:textId="08EC511B" w:rsidR="005D70EB" w:rsidRDefault="005D70EB" w:rsidP="007C08EC">
      <w:pPr>
        <w:pStyle w:val="ListParagraph"/>
        <w:numPr>
          <w:ilvl w:val="0"/>
          <w:numId w:val="3"/>
        </w:numPr>
        <w:jc w:val="both"/>
      </w:pPr>
      <w:proofErr w:type="spellStart"/>
      <w:r>
        <w:t>TabAdaptor</w:t>
      </w:r>
      <w:proofErr w:type="spellEnd"/>
      <w:r>
        <w:t xml:space="preserve"> - Assists users in switching between tabs and sharing information inside.</w:t>
      </w:r>
    </w:p>
    <w:p w14:paraId="42943CED" w14:textId="630A3C9E" w:rsidR="005D70EB" w:rsidRDefault="005D70EB" w:rsidP="007C08EC">
      <w:pPr>
        <w:pStyle w:val="ListParagraph"/>
        <w:numPr>
          <w:ilvl w:val="0"/>
          <w:numId w:val="3"/>
        </w:numPr>
        <w:jc w:val="both"/>
      </w:pPr>
      <w:proofErr w:type="spellStart"/>
      <w:r>
        <w:t>TimeSpinnerAdaptor</w:t>
      </w:r>
      <w:proofErr w:type="spellEnd"/>
      <w:r>
        <w:t xml:space="preserve"> - Aids in the creation of a transaction UI for selecting an expense or income transaction.</w:t>
      </w:r>
    </w:p>
    <w:p w14:paraId="37D180DA" w14:textId="18EC5D04" w:rsidR="005D70EB" w:rsidRDefault="005D70EB" w:rsidP="007C08EC">
      <w:pPr>
        <w:pStyle w:val="ListParagraph"/>
        <w:numPr>
          <w:ilvl w:val="0"/>
          <w:numId w:val="3"/>
        </w:numPr>
        <w:jc w:val="both"/>
      </w:pPr>
      <w:proofErr w:type="spellStart"/>
      <w:r>
        <w:t>TransactionListAdaptor</w:t>
      </w:r>
      <w:proofErr w:type="spellEnd"/>
      <w:r>
        <w:t>- Exhibits and filters a list of database transactions on the transaction tab.</w:t>
      </w:r>
    </w:p>
    <w:p w14:paraId="1DE0C15E" w14:textId="77777777" w:rsidR="00F17CAC" w:rsidRDefault="00BE021A" w:rsidP="00C92318">
      <w:r>
        <w:t>Db Module:</w:t>
      </w:r>
    </w:p>
    <w:p w14:paraId="68BCA907" w14:textId="394853DD" w:rsidR="00F17CAC" w:rsidRDefault="001027DE" w:rsidP="00F17CAC">
      <w:pPr>
        <w:ind w:left="359"/>
      </w:pPr>
      <w:r>
        <w:t>T</w:t>
      </w:r>
      <w:r w:rsidRPr="001027DE">
        <w:t xml:space="preserve">his folder contains the queries and functions needed to perform SQL transactions on the local </w:t>
      </w:r>
      <w:r w:rsidR="00086191">
        <w:t>room</w:t>
      </w:r>
      <w:r w:rsidR="00207DD7">
        <w:t xml:space="preserve"> persistence </w:t>
      </w:r>
      <w:r w:rsidRPr="001027DE">
        <w:t>database.</w:t>
      </w:r>
    </w:p>
    <w:p w14:paraId="262A6572" w14:textId="15513DCD" w:rsidR="00C92318" w:rsidRDefault="00C92318" w:rsidP="00F17CAC">
      <w:pPr>
        <w:jc w:val="center"/>
      </w:pPr>
      <w:r>
        <w:rPr>
          <w:noProof/>
        </w:rPr>
        <w:drawing>
          <wp:inline distT="0" distB="0" distL="0" distR="0" wp14:anchorId="2E671082" wp14:editId="15694B6F">
            <wp:extent cx="2862072" cy="2587752"/>
            <wp:effectExtent l="0" t="0" r="0" b="317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2587752"/>
                    </a:xfrm>
                    <a:prstGeom prst="rect">
                      <a:avLst/>
                    </a:prstGeom>
                    <a:noFill/>
                    <a:ln>
                      <a:noFill/>
                    </a:ln>
                  </pic:spPr>
                </pic:pic>
              </a:graphicData>
            </a:graphic>
          </wp:inline>
        </w:drawing>
      </w:r>
    </w:p>
    <w:p w14:paraId="0ADD7DE1" w14:textId="77777777" w:rsidR="00F17CAC" w:rsidRDefault="00F17CAC" w:rsidP="005E1CEE"/>
    <w:p w14:paraId="4BB6DA67" w14:textId="77777777" w:rsidR="00F7356B" w:rsidRDefault="00F7356B" w:rsidP="006B7E75">
      <w:pPr>
        <w:jc w:val="both"/>
      </w:pPr>
    </w:p>
    <w:p w14:paraId="3AFDEA37" w14:textId="03A77EC4" w:rsidR="005E1CEE" w:rsidRDefault="005E1CEE" w:rsidP="006B7E75">
      <w:pPr>
        <w:jc w:val="both"/>
      </w:pPr>
      <w:r>
        <w:t>Fragments Module</w:t>
      </w:r>
      <w:r w:rsidR="009C3261">
        <w:t>:</w:t>
      </w:r>
    </w:p>
    <w:p w14:paraId="67B8B95A" w14:textId="1DA39C6A" w:rsidR="003D4358" w:rsidRDefault="003D4358" w:rsidP="006B7E75">
      <w:pPr>
        <w:jc w:val="both"/>
      </w:pPr>
      <w:r w:rsidRPr="003268BF">
        <w:t xml:space="preserve">This </w:t>
      </w:r>
      <w:r>
        <w:t>module</w:t>
      </w:r>
      <w:r w:rsidRPr="003268BF">
        <w:t xml:space="preserve"> </w:t>
      </w:r>
      <w:r>
        <w:t>groups</w:t>
      </w:r>
      <w:r w:rsidRPr="003268BF">
        <w:t xml:space="preserve"> </w:t>
      </w:r>
      <w:r>
        <w:t xml:space="preserve">all the </w:t>
      </w:r>
      <w:r w:rsidR="009C6DF5">
        <w:t>fragments</w:t>
      </w:r>
      <w:r>
        <w:t xml:space="preserve"> used in the application.</w:t>
      </w:r>
    </w:p>
    <w:p w14:paraId="76B5A9E7" w14:textId="6CCF5BA5" w:rsidR="009C6DF5" w:rsidRDefault="009C6DF5" w:rsidP="007C08EC">
      <w:pPr>
        <w:pStyle w:val="ListParagraph"/>
        <w:numPr>
          <w:ilvl w:val="0"/>
          <w:numId w:val="3"/>
        </w:numPr>
        <w:jc w:val="both"/>
      </w:pPr>
      <w:proofErr w:type="spellStart"/>
      <w:r>
        <w:t>TabDashboardFragment</w:t>
      </w:r>
      <w:proofErr w:type="spellEnd"/>
      <w:r>
        <w:t>- for generating a dashboard display.</w:t>
      </w:r>
    </w:p>
    <w:p w14:paraId="324402E6" w14:textId="1ABA3EB5" w:rsidR="009C6DF5" w:rsidRDefault="009C6DF5" w:rsidP="007C08EC">
      <w:pPr>
        <w:pStyle w:val="ListParagraph"/>
        <w:numPr>
          <w:ilvl w:val="0"/>
          <w:numId w:val="3"/>
        </w:numPr>
        <w:jc w:val="both"/>
      </w:pPr>
      <w:proofErr w:type="spellStart"/>
      <w:r>
        <w:t>TabTransactionFragment</w:t>
      </w:r>
      <w:proofErr w:type="spellEnd"/>
      <w:r>
        <w:t xml:space="preserve"> - Transaction view used to generate transaction listings on the transaction tab.</w:t>
      </w:r>
    </w:p>
    <w:p w14:paraId="75A79F3D" w14:textId="67BD3512" w:rsidR="009C6DF5" w:rsidRDefault="009C6DF5" w:rsidP="007C08EC">
      <w:pPr>
        <w:pStyle w:val="ListParagraph"/>
        <w:numPr>
          <w:ilvl w:val="0"/>
          <w:numId w:val="3"/>
        </w:numPr>
        <w:jc w:val="both"/>
      </w:pPr>
      <w:proofErr w:type="spellStart"/>
      <w:r>
        <w:t>TabProfileFragment</w:t>
      </w:r>
      <w:proofErr w:type="spellEnd"/>
      <w:r>
        <w:t xml:space="preserve"> – for presenting the settings options list view.</w:t>
      </w:r>
    </w:p>
    <w:p w14:paraId="762FEE52" w14:textId="1BE2D2C9" w:rsidR="009C6DF5" w:rsidRDefault="009C6DF5" w:rsidP="007C08EC">
      <w:pPr>
        <w:pStyle w:val="ListParagraph"/>
        <w:numPr>
          <w:ilvl w:val="0"/>
          <w:numId w:val="3"/>
        </w:numPr>
        <w:jc w:val="both"/>
      </w:pPr>
      <w:proofErr w:type="spellStart"/>
      <w:r>
        <w:t>CatagoryListFragment</w:t>
      </w:r>
      <w:proofErr w:type="spellEnd"/>
      <w:r>
        <w:t xml:space="preserve"> – for displaying the category list.</w:t>
      </w:r>
    </w:p>
    <w:p w14:paraId="27D6A58B" w14:textId="1C6A9AF2" w:rsidR="009C6DF5" w:rsidRDefault="009C6DF5" w:rsidP="007C08EC">
      <w:pPr>
        <w:pStyle w:val="ListParagraph"/>
        <w:numPr>
          <w:ilvl w:val="0"/>
          <w:numId w:val="3"/>
        </w:numPr>
        <w:jc w:val="both"/>
      </w:pPr>
      <w:proofErr w:type="spellStart"/>
      <w:r>
        <w:t>AddNewTransactionFragment</w:t>
      </w:r>
      <w:proofErr w:type="spellEnd"/>
      <w:r>
        <w:t xml:space="preserve"> – for creating a new transaction view (income/expense).</w:t>
      </w:r>
    </w:p>
    <w:p w14:paraId="38D063B5" w14:textId="6F525BB9" w:rsidR="009C3261" w:rsidRDefault="009C6DF5" w:rsidP="007C08EC">
      <w:pPr>
        <w:pStyle w:val="ListParagraph"/>
        <w:numPr>
          <w:ilvl w:val="0"/>
          <w:numId w:val="3"/>
        </w:numPr>
        <w:jc w:val="both"/>
      </w:pPr>
      <w:proofErr w:type="spellStart"/>
      <w:r>
        <w:t>HomeFragment</w:t>
      </w:r>
      <w:proofErr w:type="spellEnd"/>
      <w:r>
        <w:t>- Manages the UI of the fragments.</w:t>
      </w:r>
    </w:p>
    <w:p w14:paraId="5EDF6079" w14:textId="6B1EE03D" w:rsidR="009C3261" w:rsidRDefault="00F368FA" w:rsidP="006B7E75">
      <w:pPr>
        <w:jc w:val="both"/>
      </w:pPr>
      <w:r>
        <w:t>Listener Module:</w:t>
      </w:r>
    </w:p>
    <w:p w14:paraId="1337BCD5" w14:textId="4FBB70FB" w:rsidR="00F53460" w:rsidRDefault="00354994" w:rsidP="00F53460">
      <w:pPr>
        <w:ind w:left="359"/>
      </w:pPr>
      <w:r>
        <w:t xml:space="preserve">This module </w:t>
      </w:r>
      <w:r w:rsidR="00345848">
        <w:t>contains the listener</w:t>
      </w:r>
      <w:r w:rsidR="00CE0AD7">
        <w:t xml:space="preserve"> classes</w:t>
      </w:r>
      <w:r w:rsidR="00345848">
        <w:t>,</w:t>
      </w:r>
      <w:r w:rsidR="00BE0996" w:rsidRPr="00BE0996">
        <w:t xml:space="preserve"> </w:t>
      </w:r>
      <w:r w:rsidR="00CE0AD7">
        <w:t xml:space="preserve"> where th</w:t>
      </w:r>
      <w:r w:rsidR="000C3560">
        <w:t xml:space="preserve">e clicked item is </w:t>
      </w:r>
      <w:r w:rsidR="00536DD0">
        <w:t>tracked,</w:t>
      </w:r>
      <w:r w:rsidR="00F53460">
        <w:t xml:space="preserve"> </w:t>
      </w:r>
      <w:r w:rsidR="00F53460">
        <w:t>and which is the child listener to move between the app efficiently.</w:t>
      </w:r>
    </w:p>
    <w:p w14:paraId="14400F7C" w14:textId="3B8FA7F9" w:rsidR="000A5936" w:rsidRDefault="000A5936" w:rsidP="006B7E75">
      <w:pPr>
        <w:jc w:val="both"/>
      </w:pPr>
      <w:proofErr w:type="spellStart"/>
      <w:r>
        <w:t>Utill</w:t>
      </w:r>
      <w:proofErr w:type="spellEnd"/>
      <w:r>
        <w:t xml:space="preserve"> Module :</w:t>
      </w:r>
    </w:p>
    <w:p w14:paraId="31908A81" w14:textId="111E3894" w:rsidR="000A5936" w:rsidRDefault="000A5936" w:rsidP="006B7E75">
      <w:pPr>
        <w:ind w:left="359"/>
        <w:jc w:val="both"/>
      </w:pPr>
      <w:r>
        <w:t xml:space="preserve">I have used a module </w:t>
      </w:r>
      <w:proofErr w:type="spellStart"/>
      <w:r>
        <w:t>utill</w:t>
      </w:r>
      <w:proofErr w:type="spellEnd"/>
      <w:r>
        <w:t xml:space="preserve"> for logging the things useful for debugging.</w:t>
      </w:r>
    </w:p>
    <w:p w14:paraId="56641B82" w14:textId="61F03DA8" w:rsidR="00042151" w:rsidRDefault="00042151" w:rsidP="00855982">
      <w:r>
        <w:t>UI :</w:t>
      </w:r>
    </w:p>
    <w:p w14:paraId="275F1B5A" w14:textId="5B1F2FA4" w:rsidR="008A0461" w:rsidRDefault="008A0461" w:rsidP="006B7E75">
      <w:pPr>
        <w:ind w:left="360"/>
        <w:sectPr w:rsidR="008A0461" w:rsidSect="0077435C">
          <w:type w:val="continuous"/>
          <w:pgSz w:w="12240" w:h="15840"/>
          <w:pgMar w:top="1440" w:right="1440" w:bottom="1440" w:left="1440" w:header="720" w:footer="720" w:gutter="0"/>
          <w:cols w:space="720"/>
          <w:titlePg/>
          <w:docGrid w:linePitch="299"/>
        </w:sectPr>
      </w:pPr>
    </w:p>
    <w:p w14:paraId="26296BA3" w14:textId="590ED60A" w:rsidR="000B3981" w:rsidRDefault="000B3981" w:rsidP="006B7E75">
      <w:pPr>
        <w:ind w:left="360"/>
      </w:pPr>
      <w:r w:rsidRPr="000B3981">
        <w:rPr>
          <w:noProof/>
        </w:rPr>
        <w:drawing>
          <wp:inline distT="0" distB="0" distL="0" distR="0" wp14:anchorId="29362C87" wp14:editId="531B8E2B">
            <wp:extent cx="2743200" cy="453644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20"/>
                    <a:stretch>
                      <a:fillRect/>
                    </a:stretch>
                  </pic:blipFill>
                  <pic:spPr>
                    <a:xfrm>
                      <a:off x="0" y="0"/>
                      <a:ext cx="2743200" cy="4536440"/>
                    </a:xfrm>
                    <a:prstGeom prst="rect">
                      <a:avLst/>
                    </a:prstGeom>
                  </pic:spPr>
                </pic:pic>
              </a:graphicData>
            </a:graphic>
          </wp:inline>
        </w:drawing>
      </w:r>
    </w:p>
    <w:p w14:paraId="29AC5482" w14:textId="52D9EA09" w:rsidR="006B7E75" w:rsidRDefault="006B7E75" w:rsidP="007C08EC">
      <w:pPr>
        <w:pStyle w:val="ListParagraph"/>
        <w:numPr>
          <w:ilvl w:val="0"/>
          <w:numId w:val="4"/>
        </w:numPr>
        <w:jc w:val="both"/>
      </w:pPr>
      <w:r>
        <w:t>The drawable folder includes all the application's images, icons, and xml path icons.</w:t>
      </w:r>
    </w:p>
    <w:p w14:paraId="5332D47E" w14:textId="6D69D53E" w:rsidR="006B7E75" w:rsidRDefault="006B7E75" w:rsidP="007C08EC">
      <w:pPr>
        <w:pStyle w:val="ListParagraph"/>
        <w:numPr>
          <w:ilvl w:val="0"/>
          <w:numId w:val="4"/>
        </w:numPr>
        <w:jc w:val="both"/>
      </w:pPr>
      <w:r>
        <w:t>The font folder comprises the typefaces used by the app's many components, streamlining the app's appearance.</w:t>
      </w:r>
    </w:p>
    <w:p w14:paraId="600EDABC" w14:textId="1D5D4B75" w:rsidR="006B7E75" w:rsidRDefault="006B7E75" w:rsidP="007C08EC">
      <w:pPr>
        <w:pStyle w:val="ListParagraph"/>
        <w:numPr>
          <w:ilvl w:val="0"/>
          <w:numId w:val="4"/>
        </w:numPr>
        <w:jc w:val="both"/>
      </w:pPr>
      <w:r>
        <w:t>Finally, the layout folder contains all the User Interface designs for each component, where the primary appearance of the app is produced with careful attention to the margins and paddings for each component to operate correctly on any Android smartphone.</w:t>
      </w:r>
    </w:p>
    <w:p w14:paraId="34EA4CE4" w14:textId="4F29789C" w:rsidR="006B7E75" w:rsidRDefault="006B7E75" w:rsidP="007C08EC">
      <w:pPr>
        <w:pStyle w:val="ListParagraph"/>
        <w:numPr>
          <w:ilvl w:val="0"/>
          <w:numId w:val="4"/>
        </w:numPr>
        <w:jc w:val="both"/>
      </w:pPr>
      <w:r>
        <w:t xml:space="preserve">Each of the fragments has its own layout. </w:t>
      </w:r>
      <w:r w:rsidR="00684C07">
        <w:t>F</w:t>
      </w:r>
      <w:r>
        <w:t>ragment</w:t>
      </w:r>
      <w:r w:rsidR="00684C07">
        <w:t>_</w:t>
      </w:r>
      <w:r>
        <w:t>profile</w:t>
      </w:r>
      <w:r w:rsidR="00684C07">
        <w:t>_</w:t>
      </w:r>
      <w:r>
        <w:t xml:space="preserve">tab.xml, </w:t>
      </w:r>
      <w:proofErr w:type="spellStart"/>
      <w:r>
        <w:t>fragment</w:t>
      </w:r>
      <w:r w:rsidR="00684C07">
        <w:t>_</w:t>
      </w:r>
      <w:r>
        <w:t>home</w:t>
      </w:r>
      <w:proofErr w:type="spellEnd"/>
      <w:r>
        <w:t>.</w:t>
      </w:r>
      <w:r w:rsidR="00684C07">
        <w:t xml:space="preserve"> </w:t>
      </w:r>
      <w:r>
        <w:t>xml, and so forth.</w:t>
      </w:r>
    </w:p>
    <w:p w14:paraId="1B94A491" w14:textId="6D92FA68" w:rsidR="006B7E75" w:rsidRDefault="006B7E75" w:rsidP="007C08EC">
      <w:pPr>
        <w:pStyle w:val="ListParagraph"/>
        <w:numPr>
          <w:ilvl w:val="0"/>
          <w:numId w:val="4"/>
        </w:numPr>
        <w:jc w:val="both"/>
      </w:pPr>
      <w:r>
        <w:t>The attributes, colors, and strings list are all present in the subdirectory values.</w:t>
      </w:r>
    </w:p>
    <w:p w14:paraId="06A91F05" w14:textId="5F6F7C30" w:rsidR="008B6375" w:rsidRDefault="006B7E75" w:rsidP="007C08EC">
      <w:pPr>
        <w:pStyle w:val="ListParagraph"/>
        <w:numPr>
          <w:ilvl w:val="0"/>
          <w:numId w:val="4"/>
        </w:numPr>
        <w:jc w:val="both"/>
        <w:sectPr w:rsidR="008B6375" w:rsidSect="008A0461">
          <w:type w:val="continuous"/>
          <w:pgSz w:w="12240" w:h="15840"/>
          <w:pgMar w:top="1440" w:right="1440" w:bottom="1440" w:left="1440" w:header="720" w:footer="720" w:gutter="0"/>
          <w:cols w:num="2" w:space="720"/>
          <w:titlePg/>
          <w:docGrid w:linePitch="299"/>
        </w:sectPr>
      </w:pPr>
      <w:r>
        <w:t>The raw JSON objects of flag, symbol, and short name for a certain nation are stored in the currency symbols list.</w:t>
      </w:r>
    </w:p>
    <w:p w14:paraId="1EC88E72" w14:textId="5D9E68A3" w:rsidR="006A0356" w:rsidRDefault="009E770C" w:rsidP="00B7769B">
      <w:pPr>
        <w:jc w:val="both"/>
      </w:pPr>
      <w:r>
        <w:t>T</w:t>
      </w:r>
      <w:r w:rsidR="006A0356">
        <w:t xml:space="preserve">here is a minor issue </w:t>
      </w:r>
      <w:r w:rsidR="00763407">
        <w:t xml:space="preserve">in displaying </w:t>
      </w:r>
      <w:r w:rsidR="006A0356">
        <w:t>the graphical representation of the transactions while testing the current version of the program. After adding a transaction to the database, the graph does not update</w:t>
      </w:r>
      <w:r w:rsidR="00B7769B">
        <w:t xml:space="preserve"> in the dashboard tab</w:t>
      </w:r>
      <w:r w:rsidR="006A0356">
        <w:t>. However, if the app is closed and reopened after adding the transaction, the dashboard graph shows the updated representation.</w:t>
      </w:r>
    </w:p>
    <w:p w14:paraId="18F6EC1D" w14:textId="5506F2CD" w:rsidR="006A0356" w:rsidRDefault="00B7769B" w:rsidP="00B7769B">
      <w:pPr>
        <w:jc w:val="both"/>
      </w:pPr>
      <w:r>
        <w:t>I am debugging the issue</w:t>
      </w:r>
      <w:r w:rsidR="006A0356">
        <w:t>. In addition, I'm working on a new version to the app that will allow users to create their own categories via the settings tab.</w:t>
      </w:r>
    </w:p>
    <w:p w14:paraId="7FCA2FF9" w14:textId="2C9AF7E3" w:rsidR="00457047" w:rsidRPr="00855982" w:rsidRDefault="00457047" w:rsidP="00457047">
      <w:pPr>
        <w:pStyle w:val="Heading1"/>
      </w:pPr>
      <w:r>
        <w:t>4</w:t>
      </w:r>
      <w:r w:rsidRPr="00457047">
        <w:t xml:space="preserve">. </w:t>
      </w:r>
      <w:r>
        <w:t>References</w:t>
      </w:r>
    </w:p>
    <w:p w14:paraId="29BA5A8E" w14:textId="793724BD" w:rsidR="00987169" w:rsidRPr="00FA502A" w:rsidRDefault="000E79C2" w:rsidP="007C08EC">
      <w:pPr>
        <w:pStyle w:val="ListParagraph"/>
        <w:numPr>
          <w:ilvl w:val="0"/>
          <w:numId w:val="2"/>
        </w:numPr>
        <w:spacing w:after="0" w:line="256" w:lineRule="auto"/>
        <w:jc w:val="both"/>
      </w:pPr>
      <w:r>
        <w:t xml:space="preserve">Android </w:t>
      </w:r>
      <w:r w:rsidR="00157113">
        <w:t>jetpack, Android room Database</w:t>
      </w:r>
      <w:r w:rsidR="00157113" w:rsidRPr="00157113">
        <w:t xml:space="preserve"> https://developer.android.com/training/data-storage/room#java</w:t>
      </w:r>
    </w:p>
    <w:p w14:paraId="1CD00915" w14:textId="59ABC671" w:rsidR="00987169" w:rsidRPr="00FA502A" w:rsidRDefault="00A757F3" w:rsidP="007C08EC">
      <w:pPr>
        <w:pStyle w:val="ListParagraph"/>
        <w:numPr>
          <w:ilvl w:val="0"/>
          <w:numId w:val="2"/>
        </w:numPr>
        <w:spacing w:after="0" w:line="256" w:lineRule="auto"/>
        <w:jc w:val="both"/>
      </w:pPr>
      <w:r w:rsidRPr="00A757F3">
        <w:t>Mark O'Sullivan</w:t>
      </w:r>
      <w:r w:rsidR="00987169" w:rsidRPr="00FA502A">
        <w:t xml:space="preserve">, </w:t>
      </w:r>
      <w:proofErr w:type="spellStart"/>
      <w:r>
        <w:t>SwipeRevealLayout</w:t>
      </w:r>
      <w:proofErr w:type="spellEnd"/>
      <w:r>
        <w:t xml:space="preserve"> </w:t>
      </w:r>
      <w:r w:rsidR="0021782E">
        <w:t xml:space="preserve"> java Class for swipe through tabs.</w:t>
      </w:r>
    </w:p>
    <w:p w14:paraId="08D53441" w14:textId="268897E4" w:rsidR="00D84227" w:rsidRDefault="00987169" w:rsidP="007C08EC">
      <w:pPr>
        <w:pStyle w:val="ListParagraph"/>
        <w:numPr>
          <w:ilvl w:val="0"/>
          <w:numId w:val="2"/>
        </w:numPr>
        <w:spacing w:after="0" w:line="256" w:lineRule="auto"/>
        <w:jc w:val="both"/>
      </w:pPr>
      <w:r w:rsidRPr="00FA502A">
        <w:t xml:space="preserve">Professor </w:t>
      </w:r>
      <w:r w:rsidR="00EF6F48" w:rsidRPr="00EF6F48">
        <w:t>Bo Sheng</w:t>
      </w:r>
      <w:r w:rsidR="00EF6F48">
        <w:t xml:space="preserve"> </w:t>
      </w:r>
      <w:r w:rsidRPr="00FA502A">
        <w:t>: University of Massachusetts- Boston, CS</w:t>
      </w:r>
      <w:r w:rsidR="00EF6F48">
        <w:t>443</w:t>
      </w:r>
      <w:r w:rsidRPr="00FA502A">
        <w:t xml:space="preserve"> Lecture materials and </w:t>
      </w:r>
      <w:r w:rsidR="004C0F31">
        <w:t>homework</w:t>
      </w:r>
      <w:r w:rsidRPr="00FA502A">
        <w:t xml:space="preserve"> assignments</w:t>
      </w:r>
    </w:p>
    <w:p w14:paraId="467A0007" w14:textId="7FA000C6" w:rsidR="00457047" w:rsidRPr="00855982" w:rsidRDefault="00457047" w:rsidP="00457047">
      <w:pPr>
        <w:pStyle w:val="Heading1"/>
      </w:pPr>
      <w:r>
        <w:t>5</w:t>
      </w:r>
      <w:r w:rsidRPr="00457047">
        <w:t>. Experiences and Thoughts</w:t>
      </w:r>
    </w:p>
    <w:p w14:paraId="396EA9B4" w14:textId="0727C2A9" w:rsidR="00C47E8F" w:rsidRDefault="007C08EC" w:rsidP="00B37261">
      <w:pPr>
        <w:jc w:val="both"/>
      </w:pPr>
      <w:r w:rsidRPr="007C08EC">
        <w:t xml:space="preserve">I've always wanted to keep track of my expenditures and income, as well as prepare for future investments. For this project, I believed that creating an app that could be used to perform the same activity without the usage of an excel sheet would be beneficial as well as allow me to understand the app development process in action. I am looking forward to putting the app on the Android Play Store after it has been thoroughly debugged and some more features have been </w:t>
      </w:r>
      <w:r w:rsidR="005666C8">
        <w:t>added</w:t>
      </w:r>
      <w:r w:rsidRPr="007C08EC">
        <w:t>.</w:t>
      </w:r>
      <w:r w:rsidR="00C66E80">
        <w:t xml:space="preserve"> The most difficult part </w:t>
      </w:r>
      <w:r w:rsidR="000E458B">
        <w:t xml:space="preserve">was the database integration, as I </w:t>
      </w:r>
      <w:r w:rsidR="004F4731">
        <w:t>had</w:t>
      </w:r>
      <w:r w:rsidR="000E458B">
        <w:t xml:space="preserve"> never used android room Database.</w:t>
      </w:r>
      <w:r w:rsidR="004F4731">
        <w:t xml:space="preserve"> </w:t>
      </w:r>
      <w:r w:rsidR="0062744A">
        <w:t xml:space="preserve">Throughout the </w:t>
      </w:r>
      <w:r w:rsidR="000A6D2C">
        <w:t xml:space="preserve">course of this project, </w:t>
      </w:r>
      <w:r w:rsidR="0016371B">
        <w:t>I</w:t>
      </w:r>
      <w:r w:rsidRPr="007C08EC">
        <w:t xml:space="preserve"> have learnt several additional features, such </w:t>
      </w:r>
      <w:proofErr w:type="spellStart"/>
      <w:r w:rsidRPr="007C08EC">
        <w:t>swipeRevealLayout</w:t>
      </w:r>
      <w:proofErr w:type="spellEnd"/>
      <w:r w:rsidR="001074F4">
        <w:t xml:space="preserve"> and fragments data sharing,</w:t>
      </w:r>
      <w:r w:rsidRPr="007C08EC">
        <w:t xml:space="preserve"> </w:t>
      </w:r>
      <w:r w:rsidR="0095311D">
        <w:t>in</w:t>
      </w:r>
      <w:r w:rsidRPr="007C08EC">
        <w:t xml:space="preserve"> addition to room </w:t>
      </w:r>
      <w:r w:rsidR="001074F4">
        <w:t>database</w:t>
      </w:r>
      <w:r w:rsidRPr="007C08EC">
        <w:t xml:space="preserve">. </w:t>
      </w:r>
      <w:r w:rsidR="0095311D">
        <w:t>Overall</w:t>
      </w:r>
      <w:r w:rsidR="00426B31">
        <w:t xml:space="preserve">, this project </w:t>
      </w:r>
      <w:r w:rsidR="00B15318">
        <w:t xml:space="preserve">gave me </w:t>
      </w:r>
      <w:r w:rsidR="00426B31">
        <w:t xml:space="preserve"> the confidence</w:t>
      </w:r>
      <w:r w:rsidR="00B15318">
        <w:t xml:space="preserve"> to learn new things and continue to build the newly learned ta</w:t>
      </w:r>
      <w:r w:rsidR="00B37261">
        <w:t>lents.</w:t>
      </w:r>
    </w:p>
    <w:sectPr w:rsidR="00C47E8F" w:rsidSect="0077435C">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E934" w14:textId="77777777" w:rsidR="00CD37C0" w:rsidRDefault="00CD37C0" w:rsidP="00855982">
      <w:pPr>
        <w:spacing w:after="0" w:line="240" w:lineRule="auto"/>
      </w:pPr>
      <w:r>
        <w:separator/>
      </w:r>
    </w:p>
  </w:endnote>
  <w:endnote w:type="continuationSeparator" w:id="0">
    <w:p w14:paraId="27A92389" w14:textId="77777777" w:rsidR="00CD37C0" w:rsidRDefault="00CD37C0" w:rsidP="00855982">
      <w:pPr>
        <w:spacing w:after="0" w:line="240" w:lineRule="auto"/>
      </w:pPr>
      <w:r>
        <w:continuationSeparator/>
      </w:r>
    </w:p>
  </w:endnote>
  <w:endnote w:type="continuationNotice" w:id="1">
    <w:p w14:paraId="06687739" w14:textId="77777777" w:rsidR="00CD37C0" w:rsidRDefault="00CD37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18545F4"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F668" w14:textId="77777777" w:rsidR="00CD37C0" w:rsidRDefault="00CD37C0" w:rsidP="00855982">
      <w:pPr>
        <w:spacing w:after="0" w:line="240" w:lineRule="auto"/>
      </w:pPr>
      <w:r>
        <w:separator/>
      </w:r>
    </w:p>
  </w:footnote>
  <w:footnote w:type="continuationSeparator" w:id="0">
    <w:p w14:paraId="34B2A34C" w14:textId="77777777" w:rsidR="00CD37C0" w:rsidRDefault="00CD37C0" w:rsidP="00855982">
      <w:pPr>
        <w:spacing w:after="0" w:line="240" w:lineRule="auto"/>
      </w:pPr>
      <w:r>
        <w:continuationSeparator/>
      </w:r>
    </w:p>
  </w:footnote>
  <w:footnote w:type="continuationNotice" w:id="1">
    <w:p w14:paraId="69C46645" w14:textId="77777777" w:rsidR="00CD37C0" w:rsidRDefault="00CD37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5515"/>
    <w:multiLevelType w:val="hybridMultilevel"/>
    <w:tmpl w:val="F008F91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B2D29"/>
    <w:multiLevelType w:val="hybridMultilevel"/>
    <w:tmpl w:val="6CA44ED6"/>
    <w:lvl w:ilvl="0" w:tplc="8D4045A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E44624"/>
    <w:multiLevelType w:val="hybridMultilevel"/>
    <w:tmpl w:val="3CC819B0"/>
    <w:lvl w:ilvl="0" w:tplc="8D4045A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DD128C"/>
    <w:multiLevelType w:val="hybridMultilevel"/>
    <w:tmpl w:val="7682C846"/>
    <w:lvl w:ilvl="0" w:tplc="1E481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5"/>
  <w:characterSpacingControl w:val="doNotCompress"/>
  <w:savePreviewPicture/>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47"/>
    <w:rsid w:val="0000122E"/>
    <w:rsid w:val="00014AA1"/>
    <w:rsid w:val="00027B34"/>
    <w:rsid w:val="0003022E"/>
    <w:rsid w:val="00042151"/>
    <w:rsid w:val="00042558"/>
    <w:rsid w:val="00044E58"/>
    <w:rsid w:val="00054C73"/>
    <w:rsid w:val="0005502F"/>
    <w:rsid w:val="000550B6"/>
    <w:rsid w:val="00056DD8"/>
    <w:rsid w:val="00062CEC"/>
    <w:rsid w:val="00073209"/>
    <w:rsid w:val="00076804"/>
    <w:rsid w:val="00086191"/>
    <w:rsid w:val="000A5936"/>
    <w:rsid w:val="000A6D2C"/>
    <w:rsid w:val="000B3981"/>
    <w:rsid w:val="000B51C6"/>
    <w:rsid w:val="000C3560"/>
    <w:rsid w:val="000D053E"/>
    <w:rsid w:val="000D66F0"/>
    <w:rsid w:val="000D7E94"/>
    <w:rsid w:val="000E458B"/>
    <w:rsid w:val="000E79C2"/>
    <w:rsid w:val="000F0863"/>
    <w:rsid w:val="000F2179"/>
    <w:rsid w:val="001009A9"/>
    <w:rsid w:val="001027DE"/>
    <w:rsid w:val="00103F4B"/>
    <w:rsid w:val="0010404B"/>
    <w:rsid w:val="001074F4"/>
    <w:rsid w:val="00122B33"/>
    <w:rsid w:val="0015022B"/>
    <w:rsid w:val="00157113"/>
    <w:rsid w:val="0016371B"/>
    <w:rsid w:val="00173523"/>
    <w:rsid w:val="001853BD"/>
    <w:rsid w:val="00187C86"/>
    <w:rsid w:val="001A35F7"/>
    <w:rsid w:val="001B2F87"/>
    <w:rsid w:val="001C1FF6"/>
    <w:rsid w:val="001D4362"/>
    <w:rsid w:val="001D4AAF"/>
    <w:rsid w:val="001D6428"/>
    <w:rsid w:val="001D7644"/>
    <w:rsid w:val="001E4029"/>
    <w:rsid w:val="001F0180"/>
    <w:rsid w:val="001F4454"/>
    <w:rsid w:val="0020594E"/>
    <w:rsid w:val="00207DD7"/>
    <w:rsid w:val="0021782E"/>
    <w:rsid w:val="002260BE"/>
    <w:rsid w:val="002272B4"/>
    <w:rsid w:val="00251A54"/>
    <w:rsid w:val="002627D0"/>
    <w:rsid w:val="00277BFF"/>
    <w:rsid w:val="00282DAA"/>
    <w:rsid w:val="002B6461"/>
    <w:rsid w:val="002C3534"/>
    <w:rsid w:val="002D2155"/>
    <w:rsid w:val="002D631B"/>
    <w:rsid w:val="003053A7"/>
    <w:rsid w:val="00305D0B"/>
    <w:rsid w:val="003268BF"/>
    <w:rsid w:val="00345848"/>
    <w:rsid w:val="003473CD"/>
    <w:rsid w:val="00354994"/>
    <w:rsid w:val="0037187E"/>
    <w:rsid w:val="003730A1"/>
    <w:rsid w:val="00374257"/>
    <w:rsid w:val="00380C03"/>
    <w:rsid w:val="003A13C0"/>
    <w:rsid w:val="003A2A67"/>
    <w:rsid w:val="003B16DC"/>
    <w:rsid w:val="003C4616"/>
    <w:rsid w:val="003C5BC4"/>
    <w:rsid w:val="003D4358"/>
    <w:rsid w:val="00415B8D"/>
    <w:rsid w:val="0042093E"/>
    <w:rsid w:val="00426B31"/>
    <w:rsid w:val="00443405"/>
    <w:rsid w:val="00452CA7"/>
    <w:rsid w:val="00457047"/>
    <w:rsid w:val="00466803"/>
    <w:rsid w:val="00491E1A"/>
    <w:rsid w:val="004C0F31"/>
    <w:rsid w:val="004C3C42"/>
    <w:rsid w:val="004C56F2"/>
    <w:rsid w:val="004F4731"/>
    <w:rsid w:val="00501330"/>
    <w:rsid w:val="00516D47"/>
    <w:rsid w:val="00520753"/>
    <w:rsid w:val="005230F2"/>
    <w:rsid w:val="00525381"/>
    <w:rsid w:val="00536DD0"/>
    <w:rsid w:val="005666C8"/>
    <w:rsid w:val="0059008D"/>
    <w:rsid w:val="005922C8"/>
    <w:rsid w:val="005A42FE"/>
    <w:rsid w:val="005A719E"/>
    <w:rsid w:val="005C51A1"/>
    <w:rsid w:val="005D0CEE"/>
    <w:rsid w:val="005D12E4"/>
    <w:rsid w:val="005D51D3"/>
    <w:rsid w:val="005D5242"/>
    <w:rsid w:val="005D70EB"/>
    <w:rsid w:val="005E1CEE"/>
    <w:rsid w:val="00610EF0"/>
    <w:rsid w:val="00610F30"/>
    <w:rsid w:val="0062744A"/>
    <w:rsid w:val="0062751F"/>
    <w:rsid w:val="006367D4"/>
    <w:rsid w:val="00666A15"/>
    <w:rsid w:val="0067786D"/>
    <w:rsid w:val="00677E53"/>
    <w:rsid w:val="00684C07"/>
    <w:rsid w:val="00692774"/>
    <w:rsid w:val="00696B5D"/>
    <w:rsid w:val="006A0356"/>
    <w:rsid w:val="006B2643"/>
    <w:rsid w:val="006B2A08"/>
    <w:rsid w:val="006B7E75"/>
    <w:rsid w:val="006D08D3"/>
    <w:rsid w:val="006D5725"/>
    <w:rsid w:val="006F095E"/>
    <w:rsid w:val="006F0E7D"/>
    <w:rsid w:val="006F5CD5"/>
    <w:rsid w:val="006F62AA"/>
    <w:rsid w:val="007026B8"/>
    <w:rsid w:val="00707A38"/>
    <w:rsid w:val="0073037E"/>
    <w:rsid w:val="007319D4"/>
    <w:rsid w:val="00732E8E"/>
    <w:rsid w:val="007438C4"/>
    <w:rsid w:val="00747A54"/>
    <w:rsid w:val="00763407"/>
    <w:rsid w:val="0077435C"/>
    <w:rsid w:val="00781BFA"/>
    <w:rsid w:val="007833A7"/>
    <w:rsid w:val="00794896"/>
    <w:rsid w:val="007A242B"/>
    <w:rsid w:val="007A3B90"/>
    <w:rsid w:val="007B48CE"/>
    <w:rsid w:val="007C08EC"/>
    <w:rsid w:val="007E129E"/>
    <w:rsid w:val="007F2743"/>
    <w:rsid w:val="007F309B"/>
    <w:rsid w:val="007F455B"/>
    <w:rsid w:val="008017AD"/>
    <w:rsid w:val="0081118F"/>
    <w:rsid w:val="008148B7"/>
    <w:rsid w:val="00822AEB"/>
    <w:rsid w:val="00827763"/>
    <w:rsid w:val="00855982"/>
    <w:rsid w:val="00872BA6"/>
    <w:rsid w:val="00882BD6"/>
    <w:rsid w:val="008A0461"/>
    <w:rsid w:val="008B0857"/>
    <w:rsid w:val="008B6375"/>
    <w:rsid w:val="008B6BE3"/>
    <w:rsid w:val="008D1127"/>
    <w:rsid w:val="008F55CC"/>
    <w:rsid w:val="0090420E"/>
    <w:rsid w:val="00905017"/>
    <w:rsid w:val="00935E37"/>
    <w:rsid w:val="00947D5F"/>
    <w:rsid w:val="0095311D"/>
    <w:rsid w:val="00984EFD"/>
    <w:rsid w:val="00986420"/>
    <w:rsid w:val="00987169"/>
    <w:rsid w:val="009A41C7"/>
    <w:rsid w:val="009B336C"/>
    <w:rsid w:val="009B4BCC"/>
    <w:rsid w:val="009C3261"/>
    <w:rsid w:val="009C6DF5"/>
    <w:rsid w:val="009E770C"/>
    <w:rsid w:val="009F2E19"/>
    <w:rsid w:val="009F3189"/>
    <w:rsid w:val="00A10484"/>
    <w:rsid w:val="00A24E1E"/>
    <w:rsid w:val="00A353D0"/>
    <w:rsid w:val="00A65009"/>
    <w:rsid w:val="00A757F3"/>
    <w:rsid w:val="00A75A26"/>
    <w:rsid w:val="00AC740C"/>
    <w:rsid w:val="00AF3C2A"/>
    <w:rsid w:val="00AF7221"/>
    <w:rsid w:val="00B15318"/>
    <w:rsid w:val="00B16304"/>
    <w:rsid w:val="00B26DED"/>
    <w:rsid w:val="00B30A20"/>
    <w:rsid w:val="00B34A68"/>
    <w:rsid w:val="00B37261"/>
    <w:rsid w:val="00B57BB2"/>
    <w:rsid w:val="00B60A38"/>
    <w:rsid w:val="00B7769B"/>
    <w:rsid w:val="00B867F2"/>
    <w:rsid w:val="00B91F44"/>
    <w:rsid w:val="00BB0983"/>
    <w:rsid w:val="00BB3964"/>
    <w:rsid w:val="00BC229F"/>
    <w:rsid w:val="00BD4044"/>
    <w:rsid w:val="00BE021A"/>
    <w:rsid w:val="00BE0996"/>
    <w:rsid w:val="00C169DB"/>
    <w:rsid w:val="00C17F8F"/>
    <w:rsid w:val="00C24694"/>
    <w:rsid w:val="00C305E8"/>
    <w:rsid w:val="00C410E8"/>
    <w:rsid w:val="00C47E8F"/>
    <w:rsid w:val="00C66E80"/>
    <w:rsid w:val="00C92318"/>
    <w:rsid w:val="00C93B94"/>
    <w:rsid w:val="00CC06F4"/>
    <w:rsid w:val="00CC361D"/>
    <w:rsid w:val="00CD37C0"/>
    <w:rsid w:val="00CD747D"/>
    <w:rsid w:val="00CE0AD7"/>
    <w:rsid w:val="00CF2E06"/>
    <w:rsid w:val="00CF381B"/>
    <w:rsid w:val="00D30C47"/>
    <w:rsid w:val="00D3430B"/>
    <w:rsid w:val="00D6562E"/>
    <w:rsid w:val="00D727C8"/>
    <w:rsid w:val="00D84227"/>
    <w:rsid w:val="00D97A24"/>
    <w:rsid w:val="00DA0BA9"/>
    <w:rsid w:val="00DB43C0"/>
    <w:rsid w:val="00DC0830"/>
    <w:rsid w:val="00DD7016"/>
    <w:rsid w:val="00DE60DC"/>
    <w:rsid w:val="00E02465"/>
    <w:rsid w:val="00E10E44"/>
    <w:rsid w:val="00E37C4C"/>
    <w:rsid w:val="00E43146"/>
    <w:rsid w:val="00E602BB"/>
    <w:rsid w:val="00E603A7"/>
    <w:rsid w:val="00E7229D"/>
    <w:rsid w:val="00E73A7C"/>
    <w:rsid w:val="00E90C49"/>
    <w:rsid w:val="00E940AA"/>
    <w:rsid w:val="00EB3E0B"/>
    <w:rsid w:val="00EB6335"/>
    <w:rsid w:val="00EC1DA2"/>
    <w:rsid w:val="00EF6F48"/>
    <w:rsid w:val="00EF7FCD"/>
    <w:rsid w:val="00F03EA3"/>
    <w:rsid w:val="00F17CAC"/>
    <w:rsid w:val="00F2286B"/>
    <w:rsid w:val="00F33AD1"/>
    <w:rsid w:val="00F368FA"/>
    <w:rsid w:val="00F53460"/>
    <w:rsid w:val="00F55EAB"/>
    <w:rsid w:val="00F634CF"/>
    <w:rsid w:val="00F7356B"/>
    <w:rsid w:val="00F74F85"/>
    <w:rsid w:val="00F82268"/>
    <w:rsid w:val="00F83D7B"/>
    <w:rsid w:val="00FB7F7E"/>
    <w:rsid w:val="00FD262C"/>
    <w:rsid w:val="00FE0879"/>
    <w:rsid w:val="00FE0C1B"/>
    <w:rsid w:val="00FE28F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207C"/>
  <w15:chartTrackingRefBased/>
  <w15:docId w15:val="{E79C9704-D880-4FFE-88BC-0DDB77F7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60"/>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9A41C7"/>
    <w:pPr>
      <w:ind w:left="720"/>
      <w:contextualSpacing/>
    </w:pPr>
  </w:style>
  <w:style w:type="character" w:styleId="UnresolvedMention">
    <w:name w:val="Unresolved Mention"/>
    <w:basedOn w:val="DefaultParagraphFont"/>
    <w:uiPriority w:val="99"/>
    <w:semiHidden/>
    <w:unhideWhenUsed/>
    <w:rsid w:val="009F3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mailto:smit.patel001@umb.edu"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pa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openxmlformats.org/package/2006/metadata/core-properties"/>
    <ds:schemaRef ds:uri="http://purl.org/dc/terms/"/>
    <ds:schemaRef ds:uri="http://schemas.microsoft.com/office/infopath/2007/PartnerControls"/>
    <ds:schemaRef ds:uri="http://purl.org/dc/dcmitype/"/>
    <ds:schemaRef ds:uri="http://schemas.microsoft.com/office/2006/documentManagement/types"/>
    <ds:schemaRef ds:uri="http://purl.org/dc/elements/1.1/"/>
    <ds:schemaRef ds:uri="4873beb7-5857-4685-be1f-d57550cc96cc"/>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450</TotalTime>
  <Pages>8</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 Patel</dc:creator>
  <cp:lastModifiedBy>Smit K Patel</cp:lastModifiedBy>
  <cp:revision>253</cp:revision>
  <cp:lastPrinted>2021-12-21T21:16:00Z</cp:lastPrinted>
  <dcterms:created xsi:type="dcterms:W3CDTF">2021-12-17T17:21:00Z</dcterms:created>
  <dcterms:modified xsi:type="dcterms:W3CDTF">2021-12-21T21:44:00Z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